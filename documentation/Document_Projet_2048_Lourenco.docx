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E513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2D39CD79" wp14:editId="1D8C5F4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5AF2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0A35ACF" w14:textId="77777777">
        <w:tc>
          <w:tcPr>
            <w:tcW w:w="9210" w:type="dxa"/>
          </w:tcPr>
          <w:p w14:paraId="55FCDC7C" w14:textId="26D063FA" w:rsidR="00C930E9" w:rsidRPr="00ED50C4" w:rsidRDefault="002C023A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Projet 2048</w:t>
            </w:r>
          </w:p>
        </w:tc>
      </w:tr>
    </w:tbl>
    <w:p w14:paraId="75DFA843" w14:textId="77777777" w:rsidR="00CF39A8" w:rsidRDefault="00CF39A8">
      <w:pPr>
        <w:rPr>
          <w:sz w:val="52"/>
        </w:rPr>
      </w:pPr>
    </w:p>
    <w:p w14:paraId="20471637" w14:textId="77777777" w:rsidR="00CF39A8" w:rsidRDefault="00CF39A8"/>
    <w:p w14:paraId="622C09D4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4E81FFA7" w14:textId="77777777" w:rsidR="004F521F" w:rsidRDefault="004F521F" w:rsidP="004F521F">
      <w:pPr>
        <w:jc w:val="center"/>
      </w:pPr>
    </w:p>
    <w:p w14:paraId="6C398A40" w14:textId="46437FAF" w:rsidR="004F521F" w:rsidRDefault="00E672A6" w:rsidP="004F521F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D5A62D" wp14:editId="276C15C0">
            <wp:simplePos x="0" y="0"/>
            <wp:positionH relativeFrom="column">
              <wp:posOffset>1861820</wp:posOffset>
            </wp:positionH>
            <wp:positionV relativeFrom="paragraph">
              <wp:posOffset>139700</wp:posOffset>
            </wp:positionV>
            <wp:extent cx="2028825" cy="20288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99842" w14:textId="6B1A21F9" w:rsidR="004F521F" w:rsidRDefault="004F521F" w:rsidP="004F521F">
      <w:pPr>
        <w:jc w:val="center"/>
      </w:pPr>
    </w:p>
    <w:p w14:paraId="31D3021B" w14:textId="74EDF346" w:rsidR="004F521F" w:rsidRDefault="004F521F" w:rsidP="004F521F">
      <w:pPr>
        <w:jc w:val="center"/>
      </w:pPr>
    </w:p>
    <w:p w14:paraId="07048F78" w14:textId="77777777" w:rsidR="004F521F" w:rsidRDefault="004F521F" w:rsidP="004F521F">
      <w:pPr>
        <w:jc w:val="center"/>
      </w:pPr>
    </w:p>
    <w:p w14:paraId="550090E9" w14:textId="27C98D85" w:rsidR="004F521F" w:rsidRDefault="004F521F" w:rsidP="004F521F">
      <w:pPr>
        <w:jc w:val="center"/>
      </w:pPr>
    </w:p>
    <w:p w14:paraId="11C41BD4" w14:textId="63DA3C2D" w:rsidR="004F521F" w:rsidRDefault="004F521F" w:rsidP="004F521F">
      <w:pPr>
        <w:jc w:val="center"/>
      </w:pPr>
    </w:p>
    <w:p w14:paraId="2B6C5E0C" w14:textId="77777777" w:rsidR="004F521F" w:rsidRDefault="004F521F" w:rsidP="004F521F">
      <w:pPr>
        <w:jc w:val="center"/>
        <w:rPr>
          <w:i/>
        </w:rPr>
      </w:pPr>
    </w:p>
    <w:p w14:paraId="7760B784" w14:textId="77777777" w:rsidR="004F521F" w:rsidRDefault="004F521F" w:rsidP="004F521F">
      <w:pPr>
        <w:jc w:val="center"/>
        <w:rPr>
          <w:i/>
        </w:rPr>
      </w:pPr>
    </w:p>
    <w:p w14:paraId="546D35E4" w14:textId="77777777" w:rsidR="004F521F" w:rsidRDefault="004F521F" w:rsidP="004F521F">
      <w:pPr>
        <w:jc w:val="center"/>
        <w:rPr>
          <w:i/>
        </w:rPr>
      </w:pPr>
    </w:p>
    <w:p w14:paraId="7CB95E3E" w14:textId="77777777" w:rsidR="004F521F" w:rsidRDefault="004F521F" w:rsidP="004F521F">
      <w:pPr>
        <w:jc w:val="center"/>
        <w:rPr>
          <w:i/>
        </w:rPr>
      </w:pPr>
    </w:p>
    <w:p w14:paraId="6E61585F" w14:textId="77777777" w:rsidR="004F521F" w:rsidRDefault="004F521F" w:rsidP="004F521F">
      <w:pPr>
        <w:jc w:val="center"/>
        <w:rPr>
          <w:i/>
        </w:rPr>
      </w:pPr>
    </w:p>
    <w:p w14:paraId="27882B6D" w14:textId="77777777" w:rsidR="004F521F" w:rsidRDefault="004F521F" w:rsidP="004F521F">
      <w:pPr>
        <w:jc w:val="center"/>
        <w:rPr>
          <w:i/>
        </w:rPr>
      </w:pPr>
    </w:p>
    <w:p w14:paraId="2DF6B244" w14:textId="77777777" w:rsidR="004F521F" w:rsidRDefault="004F521F" w:rsidP="004F521F">
      <w:pPr>
        <w:jc w:val="center"/>
        <w:rPr>
          <w:i/>
        </w:rPr>
      </w:pPr>
    </w:p>
    <w:p w14:paraId="6C21A0FC" w14:textId="77777777" w:rsidR="004F521F" w:rsidRDefault="004F521F" w:rsidP="004F521F">
      <w:pPr>
        <w:jc w:val="center"/>
        <w:rPr>
          <w:i/>
        </w:rPr>
      </w:pPr>
    </w:p>
    <w:p w14:paraId="6129CBEC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308CE6" wp14:editId="28DA76C1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44993" w14:textId="08229D11" w:rsidR="004F521F" w:rsidRPr="0067729D" w:rsidRDefault="00090EAE" w:rsidP="00ED50C4">
                            <w:pPr>
                              <w:pStyle w:val="Help"/>
                            </w:pPr>
                            <w:r>
                              <w:t>Da Costa Lourenço</w:t>
                            </w:r>
                            <w:r w:rsidR="004F521F" w:rsidRPr="0067729D">
                              <w:t xml:space="preserve"> </w:t>
                            </w:r>
                            <w:r>
                              <w:t>Tiago</w:t>
                            </w:r>
                          </w:p>
                          <w:p w14:paraId="4E577394" w14:textId="0F7972F0" w:rsidR="004F521F" w:rsidRPr="0062247F" w:rsidRDefault="00090EAE" w:rsidP="00ED50C4">
                            <w:pPr>
                              <w:pStyle w:val="Help"/>
                            </w:pPr>
                            <w:r>
                              <w:t>Tiago.DA-COSTA-LOURENCO@cpnv.ch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08CE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09.5pt;margin-top:1.5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Cw1SY+EAAAAJAQAADwAAAAAAAAAAAAAAAAA4BAAAZHJzL2Rvd25yZXYueG1sUEsF&#10;BgAAAAAEAAQA8wAAAEYFAAAAAA==&#10;" filled="f" stroked="f">
                <v:textbox>
                  <w:txbxContent>
                    <w:p w14:paraId="3D144993" w14:textId="08229D11" w:rsidR="004F521F" w:rsidRPr="0067729D" w:rsidRDefault="00090EAE" w:rsidP="00ED50C4">
                      <w:pPr>
                        <w:pStyle w:val="Help"/>
                      </w:pPr>
                      <w:r>
                        <w:t>Da Costa Lourenço</w:t>
                      </w:r>
                      <w:r w:rsidR="004F521F" w:rsidRPr="0067729D">
                        <w:t xml:space="preserve"> </w:t>
                      </w:r>
                      <w:r>
                        <w:t>Tiago</w:t>
                      </w:r>
                    </w:p>
                    <w:p w14:paraId="4E577394" w14:textId="0F7972F0" w:rsidR="004F521F" w:rsidRPr="0062247F" w:rsidRDefault="00090EAE" w:rsidP="00ED50C4">
                      <w:pPr>
                        <w:pStyle w:val="Help"/>
                      </w:pPr>
                      <w:r>
                        <w:t>Tiago.DA-COSTA-LOURENCO@cpnv.ch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1B80F7A0" w14:textId="77777777" w:rsidR="004F521F" w:rsidRDefault="004F521F" w:rsidP="004F521F">
      <w:pPr>
        <w:jc w:val="center"/>
        <w:rPr>
          <w:i/>
        </w:rPr>
      </w:pPr>
    </w:p>
    <w:p w14:paraId="3DA87544" w14:textId="77777777" w:rsidR="004F521F" w:rsidRDefault="004F521F" w:rsidP="004F521F">
      <w:pPr>
        <w:jc w:val="center"/>
        <w:rPr>
          <w:i/>
        </w:rPr>
      </w:pPr>
    </w:p>
    <w:p w14:paraId="02A777C4" w14:textId="77777777" w:rsidR="004F521F" w:rsidRDefault="004F521F" w:rsidP="004F521F">
      <w:pPr>
        <w:jc w:val="center"/>
        <w:rPr>
          <w:i/>
        </w:rPr>
      </w:pPr>
    </w:p>
    <w:p w14:paraId="6DAA474F" w14:textId="77777777" w:rsidR="004F521F" w:rsidRDefault="004F521F" w:rsidP="004F521F">
      <w:pPr>
        <w:jc w:val="center"/>
        <w:rPr>
          <w:i/>
        </w:rPr>
      </w:pPr>
    </w:p>
    <w:p w14:paraId="387E88E1" w14:textId="77777777" w:rsidR="004F521F" w:rsidRDefault="004F521F" w:rsidP="004F521F">
      <w:pPr>
        <w:jc w:val="center"/>
        <w:rPr>
          <w:i/>
        </w:rPr>
      </w:pPr>
    </w:p>
    <w:p w14:paraId="6955EEC9" w14:textId="77777777" w:rsidR="004F521F" w:rsidRDefault="004F521F" w:rsidP="004F521F">
      <w:pPr>
        <w:jc w:val="center"/>
        <w:rPr>
          <w:i/>
        </w:rPr>
      </w:pPr>
    </w:p>
    <w:p w14:paraId="20B68710" w14:textId="77777777" w:rsidR="004F521F" w:rsidRPr="0067729D" w:rsidRDefault="004F521F" w:rsidP="004F521F">
      <w:pPr>
        <w:jc w:val="center"/>
        <w:rPr>
          <w:i/>
        </w:rPr>
      </w:pPr>
    </w:p>
    <w:p w14:paraId="156835D3" w14:textId="77777777" w:rsidR="004F521F" w:rsidRDefault="004F521F" w:rsidP="004F521F">
      <w:pPr>
        <w:jc w:val="center"/>
        <w:rPr>
          <w:u w:val="single"/>
        </w:rPr>
      </w:pPr>
    </w:p>
    <w:p w14:paraId="59E59E4B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46C0F964" wp14:editId="742C4A57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67764" w14:textId="12DC9BD4" w:rsidR="004F521F" w:rsidRDefault="004F521F" w:rsidP="004F521F"/>
    <w:p w14:paraId="024F107F" w14:textId="77777777" w:rsidR="004F521F" w:rsidRDefault="004F521F" w:rsidP="004F521F"/>
    <w:p w14:paraId="2E389175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2CE3B7" wp14:editId="6F28C3E9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73A18" w14:textId="3B32A78D" w:rsidR="004F521F" w:rsidRDefault="00090EAE" w:rsidP="00ED50C4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14:paraId="1DEC6EE8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12677900" w14:textId="6B86AD1F" w:rsidR="004F521F" w:rsidRDefault="00090EAE" w:rsidP="00ED50C4">
                            <w:pPr>
                              <w:pStyle w:val="Help"/>
                              <w:jc w:val="center"/>
                            </w:pPr>
                            <w:r>
                              <w:t>Février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CE3B7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0A273A18" w14:textId="3B32A78D" w:rsidR="004F521F" w:rsidRDefault="00090EAE" w:rsidP="00ED50C4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14:paraId="1DEC6EE8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12677900" w14:textId="6B86AD1F" w:rsidR="004F521F" w:rsidRDefault="00090EAE" w:rsidP="00ED50C4">
                      <w:pPr>
                        <w:pStyle w:val="Help"/>
                        <w:jc w:val="center"/>
                      </w:pPr>
                      <w:r>
                        <w:t>Février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4B310D9F" w14:textId="77777777" w:rsidR="004F521F" w:rsidRDefault="004F521F" w:rsidP="004F521F"/>
    <w:p w14:paraId="33E46E9E" w14:textId="77777777" w:rsidR="004F521F" w:rsidRDefault="004F521F" w:rsidP="004F521F"/>
    <w:p w14:paraId="5D7485C7" w14:textId="77777777" w:rsidR="004F521F" w:rsidRDefault="004F521F" w:rsidP="004F521F"/>
    <w:p w14:paraId="5A3D1016" w14:textId="77777777" w:rsidR="004F521F" w:rsidRDefault="004F521F" w:rsidP="004F521F"/>
    <w:p w14:paraId="739F124D" w14:textId="77777777" w:rsidR="004F521F" w:rsidRDefault="004F521F" w:rsidP="004F521F"/>
    <w:p w14:paraId="388E0CE8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C9200B7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48323D8D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A703897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E37E80C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1CE037A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7684778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268AB2DE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1FCB42F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6993821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7F0B27A5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9FCE717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63A4AD4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255568F4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8A82C7C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46BF74B4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9ECE732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506E3FC8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3091B499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0CA1C5C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4AED9E7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02EA3CA7" w14:textId="77777777" w:rsidR="001F6623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F257BF3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0C111CB5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078706E0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21F7EEA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6D54B20B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653F446F" w14:textId="77777777" w:rsidR="001F6623" w:rsidRDefault="0000000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578E9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14:paraId="47313AA7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46A3FAD3" w14:textId="77777777" w:rsidR="001F6623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578E9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14:paraId="1BDA488C" w14:textId="77777777" w:rsidR="00CF39A8" w:rsidRDefault="003F2179" w:rsidP="003F2179">
      <w:r>
        <w:fldChar w:fldCharType="end"/>
      </w:r>
    </w:p>
    <w:p w14:paraId="201DD8CF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34134EA6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63BCFACA" w14:textId="77777777"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63EDF1F8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3A68A816" w14:textId="77777777"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14:paraId="5C052A88" w14:textId="77777777"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14:paraId="4D3D9BBE" w14:textId="2E52A818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4F8C96EC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5F86BFD6" w14:textId="19B73B32"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14:paraId="4F7A685B" w14:textId="77777777" w:rsidR="00CF39A8" w:rsidRDefault="001B7271" w:rsidP="00CF39A8">
      <w:pPr>
        <w:pStyle w:val="Help"/>
      </w:pPr>
      <w:r>
        <w:t>Organisation générale du projet</w:t>
      </w:r>
    </w:p>
    <w:p w14:paraId="26024F51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</w:t>
      </w:r>
      <w:proofErr w:type="gramStart"/>
      <w:r w:rsidRPr="00432F3D">
        <w:t>e-mail</w:t>
      </w:r>
      <w:proofErr w:type="gramEnd"/>
      <w:r w:rsidRPr="00432F3D">
        <w:t xml:space="preserve"> et téléphone</w:t>
      </w:r>
    </w:p>
    <w:p w14:paraId="41A98B40" w14:textId="41A92B80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</w:t>
      </w:r>
      <w:proofErr w:type="gramStart"/>
      <w:r w:rsidRPr="00432F3D">
        <w:t>e-mail</w:t>
      </w:r>
      <w:proofErr w:type="gramEnd"/>
      <w:r w:rsidRPr="00432F3D">
        <w:t xml:space="preserve"> et téléphone</w:t>
      </w:r>
    </w:p>
    <w:p w14:paraId="204FF244" w14:textId="77777777" w:rsidR="00CF39A8" w:rsidRDefault="006E2C58" w:rsidP="00CF39A8">
      <w:pPr>
        <w:pStyle w:val="Help"/>
      </w:pPr>
      <w:r w:rsidRPr="00432F3D">
        <w:t xml:space="preserve">Responsable de projet : Nom, prénom, </w:t>
      </w:r>
      <w:proofErr w:type="gramStart"/>
      <w:r w:rsidRPr="00432F3D">
        <w:t>e-mail</w:t>
      </w:r>
      <w:proofErr w:type="gramEnd"/>
      <w:r w:rsidRPr="00432F3D">
        <w:t xml:space="preserve"> et téléphone</w:t>
      </w:r>
      <w:r w:rsidR="00C85B1A">
        <w:t xml:space="preserve"> </w:t>
      </w:r>
    </w:p>
    <w:p w14:paraId="360DD047" w14:textId="77777777" w:rsidR="006E2C58" w:rsidRPr="00432F3D" w:rsidRDefault="006E2C58" w:rsidP="00CF39A8">
      <w:pPr>
        <w:pStyle w:val="Help"/>
      </w:pPr>
      <w:r w:rsidRPr="00432F3D">
        <w:t xml:space="preserve">Expert 1 : Nom, prénom, </w:t>
      </w:r>
      <w:proofErr w:type="gramStart"/>
      <w:r w:rsidRPr="00432F3D">
        <w:t>e-mail</w:t>
      </w:r>
      <w:proofErr w:type="gramEnd"/>
      <w:r w:rsidRPr="00432F3D">
        <w:t xml:space="preserve"> et téléphone</w:t>
      </w:r>
    </w:p>
    <w:p w14:paraId="4AFC08C3" w14:textId="77777777" w:rsidR="00CF39A8" w:rsidRDefault="006E2C58" w:rsidP="00CF39A8">
      <w:pPr>
        <w:pStyle w:val="Help"/>
      </w:pPr>
      <w:r w:rsidRPr="00432F3D">
        <w:t xml:space="preserve">Expert 2 : Nom, prénom, </w:t>
      </w:r>
      <w:proofErr w:type="gramStart"/>
      <w:r w:rsidRPr="00432F3D">
        <w:t>e-mail</w:t>
      </w:r>
      <w:proofErr w:type="gramEnd"/>
      <w:r w:rsidRPr="00432F3D">
        <w:t xml:space="preserve"> et téléphone</w:t>
      </w:r>
    </w:p>
    <w:p w14:paraId="41E8F9EE" w14:textId="5FE14ECD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1C8F82E" w14:textId="502B9006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36693307" w14:textId="77777777" w:rsidTr="005F2769">
        <w:tc>
          <w:tcPr>
            <w:tcW w:w="3070" w:type="dxa"/>
          </w:tcPr>
          <w:p w14:paraId="35E5B296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4800EEF9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66DC8F0F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5121CEB3" w14:textId="77777777" w:rsidTr="005F2769">
        <w:tc>
          <w:tcPr>
            <w:tcW w:w="3070" w:type="dxa"/>
          </w:tcPr>
          <w:p w14:paraId="7CD761B1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6DCBAE72" w14:textId="23943874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39F04207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4F3D619F" w14:textId="77777777" w:rsidTr="005F2769">
        <w:tc>
          <w:tcPr>
            <w:tcW w:w="3070" w:type="dxa"/>
          </w:tcPr>
          <w:p w14:paraId="19037FCC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364A75A0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618F3DA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7419C53B" w14:textId="77777777" w:rsidTr="005F2769">
        <w:tc>
          <w:tcPr>
            <w:tcW w:w="3070" w:type="dxa"/>
          </w:tcPr>
          <w:p w14:paraId="00D6F9D1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523A6D5D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6826998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ECC32C7" w14:textId="77777777" w:rsidTr="005F2769">
        <w:tc>
          <w:tcPr>
            <w:tcW w:w="3070" w:type="dxa"/>
          </w:tcPr>
          <w:p w14:paraId="1BB0608C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587494ED" w14:textId="4E62D50D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0B823F8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1AC4C520" w14:textId="77777777" w:rsidR="007C53D3" w:rsidRDefault="007C53D3" w:rsidP="00CF39A8">
      <w:pPr>
        <w:pStyle w:val="Help"/>
      </w:pPr>
    </w:p>
    <w:p w14:paraId="09CB2562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5165E263" w14:textId="1E87B1E4"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14:paraId="4CAADC3C" w14:textId="03749E08"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SMART  I</w:t>
      </w:r>
      <w:r w:rsidR="00D069EA">
        <w:t>l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51CFD5B1" w14:textId="01FE22D0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2D45D6B8" w14:textId="4DD16764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6B4B2E80" w14:textId="2609F9AA"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E43E6A7" w14:textId="78C83A48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4DF45BC6" w14:textId="54D3C6BA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3271A33B" w14:textId="031A5E29"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4C8FE247" w14:textId="0D8A3106" w:rsidR="0083170D" w:rsidRDefault="00BC7415" w:rsidP="0083170D">
      <w:pPr>
        <w:pStyle w:val="Titre1"/>
      </w:pPr>
      <w:bookmarkStart w:id="5" w:name="_Toc2333852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7B6B1C8" wp14:editId="1D6B5266">
            <wp:simplePos x="0" y="0"/>
            <wp:positionH relativeFrom="column">
              <wp:posOffset>2716530</wp:posOffset>
            </wp:positionH>
            <wp:positionV relativeFrom="paragraph">
              <wp:posOffset>572</wp:posOffset>
            </wp:positionV>
            <wp:extent cx="3099215" cy="4265930"/>
            <wp:effectExtent l="0" t="0" r="6350" b="1270"/>
            <wp:wrapThrough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1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70D">
        <w:t>Analyse</w:t>
      </w:r>
      <w:bookmarkEnd w:id="5"/>
    </w:p>
    <w:p w14:paraId="46E8A173" w14:textId="21E28575"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  <w:r w:rsidR="00BC7415" w:rsidRPr="00BC7415">
        <w:rPr>
          <w:noProof/>
        </w:rPr>
        <w:t xml:space="preserve"> </w:t>
      </w:r>
    </w:p>
    <w:p w14:paraId="65868294" w14:textId="0E44FD4A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  <w:r w:rsidR="00BC7415" w:rsidRPr="00BC7415">
        <w:rPr>
          <w:noProof/>
        </w:rPr>
        <w:t xml:space="preserve"> </w:t>
      </w:r>
    </w:p>
    <w:p w14:paraId="744C64BE" w14:textId="4A000B9D"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14:paraId="31C1CC54" w14:textId="5D5D3EC2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72C87D5E" w14:textId="77777777" w:rsidR="004C1895" w:rsidRDefault="004C1895" w:rsidP="004C1895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>(Use case 1)</w:t>
      </w:r>
      <w:bookmarkEnd w:id="9"/>
    </w:p>
    <w:p w14:paraId="107E6A99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14:paraId="5CCC3557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14:paraId="21272891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14:paraId="764C13F8" w14:textId="77777777" w:rsidR="004C1895" w:rsidRPr="004C1895" w:rsidRDefault="004C1895" w:rsidP="004C1895">
      <w:pPr>
        <w:pStyle w:val="Titre3"/>
        <w:rPr>
          <w:lang w:val="en"/>
        </w:rPr>
      </w:pPr>
      <w:bookmarkStart w:id="11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14:paraId="5FA7145E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14:paraId="27C53CFB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14:paraId="54C13310" w14:textId="77777777" w:rsidR="004C1895" w:rsidRPr="004C1895" w:rsidRDefault="004C1895" w:rsidP="004C1895">
      <w:pPr>
        <w:pStyle w:val="Titre3"/>
        <w:rPr>
          <w:lang w:val="en"/>
        </w:rPr>
      </w:pPr>
      <w:bookmarkStart w:id="12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2"/>
    </w:p>
    <w:p w14:paraId="12D0CA67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14:paraId="6EF17FDF" w14:textId="77777777" w:rsidR="00A14804" w:rsidRDefault="00A14804" w:rsidP="00AA0785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14:paraId="41C37F87" w14:textId="77777777"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14:paraId="04003F14" w14:textId="77777777"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14:paraId="18809E5C" w14:textId="77777777"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14:paraId="1947FCD3" w14:textId="77777777" w:rsidR="00CF39A8" w:rsidRDefault="00AA0785" w:rsidP="00297836">
      <w:pPr>
        <w:pStyle w:val="Help"/>
      </w:pPr>
      <w:r w:rsidRPr="00791020">
        <w:t xml:space="preserve">Décrire la stratégie globale de test: </w:t>
      </w:r>
    </w:p>
    <w:p w14:paraId="79BAF67A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148E9FA2" w14:textId="34362391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</w:t>
      </w:r>
      <w:r w:rsidR="00AA0785" w:rsidRPr="00791020">
        <w:t>es moyens à mettre en œuvre</w:t>
      </w:r>
      <w:r w:rsidRPr="00791020">
        <w:t>.</w:t>
      </w:r>
    </w:p>
    <w:p w14:paraId="3E8EC053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d</w:t>
      </w:r>
      <w:r w:rsidR="00AA0785" w:rsidRPr="00791020">
        <w:t>onnées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05750C05" w14:textId="64BEB611" w:rsidR="00AA0785" w:rsidRPr="00791020" w:rsidRDefault="00F53ED8" w:rsidP="00297836">
      <w:pPr>
        <w:pStyle w:val="Help"/>
        <w:numPr>
          <w:ilvl w:val="0"/>
          <w:numId w:val="16"/>
        </w:numPr>
      </w:pPr>
      <w:r w:rsidRPr="00791020">
        <w:t>les testeurs extérieurs éventuels.</w:t>
      </w:r>
    </w:p>
    <w:p w14:paraId="765AC373" w14:textId="16DBFE9E" w:rsidR="00CF39A8" w:rsidRDefault="00AA0785" w:rsidP="00AA0785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14:paraId="1309165B" w14:textId="1541758E"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14:paraId="5EAB5309" w14:textId="2231F327"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14:paraId="6D9D6007" w14:textId="502F3D38"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14:paraId="4979CBA0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14:paraId="6085A64B" w14:textId="77777777"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14:paraId="02497E0A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58750399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1C17E6BE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BFBCF8D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66564DD4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lastRenderedPageBreak/>
        <w:t>De ressources externes</w:t>
      </w:r>
    </w:p>
    <w:p w14:paraId="17F4B6A7" w14:textId="77777777"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14:paraId="220FE914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576D77E2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1D9D0E38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2D372A26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>, navigateurs cible,…)</w:t>
      </w:r>
    </w:p>
    <w:p w14:paraId="3858C94C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412F4C1D" w14:textId="77777777"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14:paraId="4E87D6C4" w14:textId="77777777" w:rsidR="00B557E4" w:rsidRDefault="00B557E4" w:rsidP="00B557E4">
      <w:pPr>
        <w:pStyle w:val="Help"/>
      </w:pPr>
      <w:r>
        <w:t>Selon le type de projet :</w:t>
      </w:r>
    </w:p>
    <w:p w14:paraId="4C46FC10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5A40CA00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02925A30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439AA467" w14:textId="77777777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14:paraId="1EA1C96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3FB857EC" w14:textId="77777777"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14:paraId="1E11DAF8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2E0A1497" w14:textId="77777777" w:rsidR="005B43CB" w:rsidRDefault="005B43CB" w:rsidP="005B43CB">
      <w:pPr>
        <w:pStyle w:val="Help"/>
      </w:pPr>
      <w:r>
        <w:t>Il peut s’agir de :</w:t>
      </w:r>
    </w:p>
    <w:p w14:paraId="53C4BD0C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3D95472E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2D8970A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6A27209D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7A1B19E6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7CBD77D9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0BABC43C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 xml:space="preserve">Evitez d’inclure les </w:t>
      </w:r>
      <w:proofErr w:type="gramStart"/>
      <w:r w:rsidRPr="004D2F9B">
        <w:t>listings</w:t>
      </w:r>
      <w:proofErr w:type="gramEnd"/>
      <w:r w:rsidRPr="004D2F9B">
        <w:t xml:space="preserve">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5793E3C6" w14:textId="77777777"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14:paraId="5F9602B0" w14:textId="77777777"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14:paraId="18F1F906" w14:textId="77777777"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14:paraId="15EB21EA" w14:textId="77777777" w:rsidR="00D23E24" w:rsidRDefault="00D23E24" w:rsidP="00D23E24">
      <w:pPr>
        <w:pStyle w:val="Help"/>
        <w:rPr>
          <w:b/>
          <w:u w:val="single"/>
        </w:rPr>
      </w:pPr>
    </w:p>
    <w:p w14:paraId="7880D377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013D64AF" w14:textId="77777777"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14:paraId="2B4C4925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289ED36E" w14:textId="77777777"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14:paraId="7021F0C5" w14:textId="77777777"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611EBAE6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72F4FF6A" w14:textId="7777777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lastRenderedPageBreak/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3BF77AFF" w14:textId="77777777" w:rsidR="00CF39A8" w:rsidRDefault="0049659A" w:rsidP="00297836">
      <w:pPr>
        <w:pStyle w:val="Help"/>
      </w:pPr>
      <w:bookmarkStart w:id="37" w:name="_Toc25553323"/>
      <w:r w:rsidRPr="00791020">
        <w:t xml:space="preserve">S'il reste encore des erreurs: </w:t>
      </w:r>
    </w:p>
    <w:p w14:paraId="20365B4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6058C068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14:paraId="47DA3B29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1A1C6485" w14:textId="77777777" w:rsidR="00CF39A8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2333872"/>
      <w:r w:rsidRPr="0049659A">
        <w:t>C</w:t>
      </w:r>
      <w:bookmarkEnd w:id="38"/>
      <w:bookmarkEnd w:id="39"/>
      <w:r w:rsidR="00684B3D">
        <w:t>onclusions</w:t>
      </w:r>
      <w:bookmarkEnd w:id="40"/>
    </w:p>
    <w:p w14:paraId="4E4906E0" w14:textId="77777777" w:rsidR="00CF39A8" w:rsidRDefault="00AA0785" w:rsidP="002A1DB5">
      <w:pPr>
        <w:pStyle w:val="Help"/>
      </w:pPr>
      <w:r w:rsidRPr="00791020">
        <w:t>Développez en tous cas les points suivants:</w:t>
      </w:r>
    </w:p>
    <w:p w14:paraId="6299A0EE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3ABFB755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67E90ECB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72E9768E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01762C9C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2D9A1C70" w14:textId="77777777" w:rsidR="00CF39A8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2333873"/>
      <w:r w:rsidRPr="0049659A">
        <w:t>A</w:t>
      </w:r>
      <w:bookmarkEnd w:id="41"/>
      <w:r w:rsidR="00684B3D">
        <w:t>nnexes</w:t>
      </w:r>
      <w:bookmarkEnd w:id="42"/>
    </w:p>
    <w:p w14:paraId="0C41BE46" w14:textId="77777777" w:rsidR="00CF39A8" w:rsidRDefault="00AA0785" w:rsidP="00AA0785">
      <w:pPr>
        <w:pStyle w:val="Titre2"/>
        <w:rPr>
          <w:i w:val="0"/>
          <w:iCs/>
        </w:rPr>
      </w:pPr>
      <w:bookmarkStart w:id="43" w:name="_Toc71703265"/>
      <w:bookmarkStart w:id="44" w:name="_Toc2333874"/>
      <w:r w:rsidRPr="00791020">
        <w:rPr>
          <w:i w:val="0"/>
          <w:iCs/>
        </w:rPr>
        <w:t>Sources – Bibliographie</w:t>
      </w:r>
      <w:bookmarkEnd w:id="43"/>
      <w:bookmarkEnd w:id="44"/>
    </w:p>
    <w:p w14:paraId="512D2A47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14:paraId="4CBBD9B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0"/>
      <w:bookmarkStart w:id="46" w:name="_Toc71703266"/>
      <w:bookmarkStart w:id="47" w:name="_Toc2333875"/>
      <w:r w:rsidRPr="00791020">
        <w:rPr>
          <w:i w:val="0"/>
          <w:iCs/>
        </w:rPr>
        <w:t xml:space="preserve">Journal de bord </w:t>
      </w:r>
      <w:bookmarkEnd w:id="45"/>
      <w:bookmarkEnd w:id="46"/>
      <w:r w:rsidR="00E109AA">
        <w:rPr>
          <w:i w:val="0"/>
          <w:iCs/>
        </w:rPr>
        <w:t>du projet</w:t>
      </w:r>
      <w:bookmarkEnd w:id="47"/>
    </w:p>
    <w:p w14:paraId="5D9D3E6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0944F81A" w14:textId="77777777" w:rsidTr="002C6F74">
        <w:tc>
          <w:tcPr>
            <w:tcW w:w="1134" w:type="dxa"/>
          </w:tcPr>
          <w:p w14:paraId="74705407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454837C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05F0BBA" w14:textId="77777777" w:rsidTr="002C6F74">
        <w:tc>
          <w:tcPr>
            <w:tcW w:w="1134" w:type="dxa"/>
          </w:tcPr>
          <w:p w14:paraId="35EEBEEF" w14:textId="77777777" w:rsidR="00E109AA" w:rsidRDefault="00E109AA" w:rsidP="00F53ED8"/>
        </w:tc>
        <w:tc>
          <w:tcPr>
            <w:tcW w:w="7652" w:type="dxa"/>
          </w:tcPr>
          <w:p w14:paraId="231FA739" w14:textId="77777777" w:rsidR="00E109AA" w:rsidRDefault="00E109AA" w:rsidP="00F53ED8"/>
        </w:tc>
      </w:tr>
    </w:tbl>
    <w:p w14:paraId="2951A621" w14:textId="77777777" w:rsidR="00591119" w:rsidRDefault="00591119" w:rsidP="00591119">
      <w:pPr>
        <w:rPr>
          <w:szCs w:val="14"/>
        </w:rPr>
      </w:pPr>
    </w:p>
    <w:p w14:paraId="3C5F055F" w14:textId="77777777" w:rsidR="000578E9" w:rsidRPr="00791020" w:rsidRDefault="000578E9" w:rsidP="000578E9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</w:p>
    <w:p w14:paraId="245DEEFF" w14:textId="77777777" w:rsidR="000578E9" w:rsidRDefault="000578E9" w:rsidP="000578E9"/>
    <w:tbl>
      <w:tblPr>
        <w:tblW w:w="164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304"/>
        <w:gridCol w:w="14000"/>
      </w:tblGrid>
      <w:tr w:rsidR="000578E9" w14:paraId="456934D0" w14:textId="77777777" w:rsidTr="000578E9">
        <w:tc>
          <w:tcPr>
            <w:tcW w:w="1134" w:type="dxa"/>
          </w:tcPr>
          <w:p w14:paraId="42A66C2D" w14:textId="77777777"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304" w:type="dxa"/>
          </w:tcPr>
          <w:p w14:paraId="0590D564" w14:textId="77777777"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14000" w:type="dxa"/>
          </w:tcPr>
          <w:p w14:paraId="2057050B" w14:textId="77777777"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14:paraId="119DA35A" w14:textId="77777777" w:rsidTr="000578E9">
        <w:tc>
          <w:tcPr>
            <w:tcW w:w="1134" w:type="dxa"/>
          </w:tcPr>
          <w:p w14:paraId="1D98EA26" w14:textId="77777777" w:rsidR="000578E9" w:rsidRDefault="00480C08" w:rsidP="00AB0E16">
            <w:r>
              <w:t>08.02</w:t>
            </w:r>
          </w:p>
          <w:p w14:paraId="7786944B" w14:textId="77777777" w:rsidR="00480C08" w:rsidRDefault="00896923" w:rsidP="00AB0E16">
            <w:r>
              <w:t>10.02</w:t>
            </w:r>
          </w:p>
          <w:p w14:paraId="701BE3C7" w14:textId="6BC7BC5E" w:rsidR="008C293B" w:rsidRDefault="008C293B" w:rsidP="00AB0E16">
            <w:r>
              <w:t>14.02</w:t>
            </w:r>
          </w:p>
        </w:tc>
        <w:tc>
          <w:tcPr>
            <w:tcW w:w="1304" w:type="dxa"/>
          </w:tcPr>
          <w:p w14:paraId="53230F4A" w14:textId="77777777" w:rsidR="000578E9" w:rsidRDefault="00480C08" w:rsidP="00AB0E16">
            <w:r>
              <w:t>2h</w:t>
            </w:r>
          </w:p>
          <w:p w14:paraId="4E65EB7F" w14:textId="77777777" w:rsidR="00896923" w:rsidRDefault="00815775" w:rsidP="00AB0E16">
            <w:r>
              <w:t>6h</w:t>
            </w:r>
          </w:p>
          <w:p w14:paraId="78FE4FC9" w14:textId="51B089C5" w:rsidR="008C293B" w:rsidRDefault="008C293B" w:rsidP="00AB0E16">
            <w:r>
              <w:t>1h30</w:t>
            </w:r>
          </w:p>
        </w:tc>
        <w:tc>
          <w:tcPr>
            <w:tcW w:w="14000" w:type="dxa"/>
          </w:tcPr>
          <w:p w14:paraId="5F7551EC" w14:textId="77777777" w:rsidR="00480C08" w:rsidRDefault="00480C08" w:rsidP="00AB0E16">
            <w:r>
              <w:t>Confection de la maquette et début du code</w:t>
            </w:r>
          </w:p>
          <w:p w14:paraId="71BD8E13" w14:textId="77777777" w:rsidR="00815775" w:rsidRDefault="00815775" w:rsidP="00AB0E16">
            <w:r>
              <w:t>Création du code et de l’affichage du jeu en Python</w:t>
            </w:r>
          </w:p>
          <w:p w14:paraId="4F47D405" w14:textId="79FF5E02" w:rsidR="008C293B" w:rsidRDefault="008C293B" w:rsidP="00AB0E16">
            <w:r>
              <w:t>Amélioration du code et traduction en anglais (à la maison)</w:t>
            </w:r>
          </w:p>
        </w:tc>
      </w:tr>
    </w:tbl>
    <w:p w14:paraId="67907DDF" w14:textId="77777777" w:rsidR="000578E9" w:rsidRDefault="000578E9" w:rsidP="00591119">
      <w:pPr>
        <w:rPr>
          <w:szCs w:val="14"/>
        </w:rPr>
      </w:pPr>
    </w:p>
    <w:sectPr w:rsidR="00057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45F7" w14:textId="77777777" w:rsidR="00E467CC" w:rsidRDefault="00E467CC">
      <w:r>
        <w:separator/>
      </w:r>
    </w:p>
  </w:endnote>
  <w:endnote w:type="continuationSeparator" w:id="0">
    <w:p w14:paraId="77E79DAD" w14:textId="77777777" w:rsidR="00E467CC" w:rsidRDefault="00E4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B997" w14:textId="77777777" w:rsidR="002B55FB" w:rsidRDefault="002B55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398C0" w14:textId="3803CAAA" w:rsidR="00DB2183" w:rsidRDefault="003F46FD">
    <w:pPr>
      <w:pStyle w:val="Pieddepage"/>
      <w:pBdr>
        <w:top w:val="single" w:sz="4" w:space="1" w:color="auto"/>
      </w:pBdr>
    </w:pPr>
    <w:r>
      <w:t>Tiago Da Costa Lourenço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578E9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BC7415">
        <w:rPr>
          <w:noProof/>
        </w:rPr>
        <w:t>24/02/2023 08:29:00</w:t>
      </w:r>
    </w:fldSimple>
    <w:r w:rsidR="00DB2183">
      <w:rPr>
        <w:rStyle w:val="Numrodepag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62B5" w14:textId="77777777" w:rsidR="002B55FB" w:rsidRDefault="002B55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C92A" w14:textId="77777777" w:rsidR="00E467CC" w:rsidRDefault="00E467CC">
      <w:r>
        <w:separator/>
      </w:r>
    </w:p>
  </w:footnote>
  <w:footnote w:type="continuationSeparator" w:id="0">
    <w:p w14:paraId="2C0D4A05" w14:textId="77777777" w:rsidR="00E467CC" w:rsidRDefault="00E4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11F1" w14:textId="77777777" w:rsidR="002B55FB" w:rsidRDefault="002B55F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92BC" w14:textId="5AE6C084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17C23768" wp14:editId="10D456D8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5FB">
      <w:rPr>
        <w:rFonts w:ascii="Impact" w:hAnsi="Impact"/>
        <w:b/>
        <w:bCs/>
        <w:noProof/>
        <w:sz w:val="36"/>
        <w:u w:val="single"/>
      </w:rPr>
      <w:t>2048</w:t>
    </w:r>
  </w:p>
  <w:p w14:paraId="0474F684" w14:textId="77777777" w:rsidR="00DB2183" w:rsidRDefault="00DB21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4E9A" w14:textId="77777777" w:rsidR="002B55FB" w:rsidRDefault="002B55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73892">
    <w:abstractNumId w:val="25"/>
  </w:num>
  <w:num w:numId="2" w16cid:durableId="1577856354">
    <w:abstractNumId w:val="1"/>
  </w:num>
  <w:num w:numId="3" w16cid:durableId="1511136973">
    <w:abstractNumId w:val="7"/>
  </w:num>
  <w:num w:numId="4" w16cid:durableId="1722055236">
    <w:abstractNumId w:val="23"/>
  </w:num>
  <w:num w:numId="5" w16cid:durableId="1282806964">
    <w:abstractNumId w:val="17"/>
  </w:num>
  <w:num w:numId="6" w16cid:durableId="648829697">
    <w:abstractNumId w:val="8"/>
  </w:num>
  <w:num w:numId="7" w16cid:durableId="1179201994">
    <w:abstractNumId w:val="19"/>
  </w:num>
  <w:num w:numId="8" w16cid:durableId="1251424967">
    <w:abstractNumId w:val="27"/>
  </w:num>
  <w:num w:numId="9" w16cid:durableId="1232696636">
    <w:abstractNumId w:val="4"/>
  </w:num>
  <w:num w:numId="10" w16cid:durableId="1624382615">
    <w:abstractNumId w:val="12"/>
  </w:num>
  <w:num w:numId="11" w16cid:durableId="1909073686">
    <w:abstractNumId w:val="16"/>
  </w:num>
  <w:num w:numId="12" w16cid:durableId="794756637">
    <w:abstractNumId w:val="13"/>
  </w:num>
  <w:num w:numId="13" w16cid:durableId="85736440">
    <w:abstractNumId w:val="22"/>
  </w:num>
  <w:num w:numId="14" w16cid:durableId="303583940">
    <w:abstractNumId w:val="0"/>
  </w:num>
  <w:num w:numId="15" w16cid:durableId="683479888">
    <w:abstractNumId w:val="2"/>
  </w:num>
  <w:num w:numId="16" w16cid:durableId="1558928236">
    <w:abstractNumId w:val="11"/>
  </w:num>
  <w:num w:numId="17" w16cid:durableId="612640132">
    <w:abstractNumId w:val="5"/>
  </w:num>
  <w:num w:numId="18" w16cid:durableId="512719332">
    <w:abstractNumId w:val="26"/>
  </w:num>
  <w:num w:numId="19" w16cid:durableId="2037193484">
    <w:abstractNumId w:val="21"/>
  </w:num>
  <w:num w:numId="20" w16cid:durableId="1518428388">
    <w:abstractNumId w:val="28"/>
  </w:num>
  <w:num w:numId="21" w16cid:durableId="1329401162">
    <w:abstractNumId w:val="18"/>
  </w:num>
  <w:num w:numId="22" w16cid:durableId="270551927">
    <w:abstractNumId w:val="24"/>
  </w:num>
  <w:num w:numId="23" w16cid:durableId="1037120000">
    <w:abstractNumId w:val="10"/>
  </w:num>
  <w:num w:numId="24" w16cid:durableId="1797681006">
    <w:abstractNumId w:val="15"/>
  </w:num>
  <w:num w:numId="25" w16cid:durableId="758597154">
    <w:abstractNumId w:val="3"/>
  </w:num>
  <w:num w:numId="26" w16cid:durableId="795609547">
    <w:abstractNumId w:val="14"/>
  </w:num>
  <w:num w:numId="27" w16cid:durableId="1725907521">
    <w:abstractNumId w:val="9"/>
  </w:num>
  <w:num w:numId="28" w16cid:durableId="634943363">
    <w:abstractNumId w:val="20"/>
  </w:num>
  <w:num w:numId="29" w16cid:durableId="183653017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3A"/>
    <w:rsid w:val="00030DC6"/>
    <w:rsid w:val="00046B84"/>
    <w:rsid w:val="0005613A"/>
    <w:rsid w:val="000578E9"/>
    <w:rsid w:val="00090EAE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55FB"/>
    <w:rsid w:val="002C023A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3F46FD"/>
    <w:rsid w:val="0040128D"/>
    <w:rsid w:val="00432F3D"/>
    <w:rsid w:val="004502D9"/>
    <w:rsid w:val="00480C08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4BD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D5C67"/>
    <w:rsid w:val="00810BC9"/>
    <w:rsid w:val="00811908"/>
    <w:rsid w:val="00815775"/>
    <w:rsid w:val="0083170D"/>
    <w:rsid w:val="008658D9"/>
    <w:rsid w:val="00895B96"/>
    <w:rsid w:val="00896923"/>
    <w:rsid w:val="008B1EAB"/>
    <w:rsid w:val="008C293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BC7415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467CC"/>
    <w:rsid w:val="00E63311"/>
    <w:rsid w:val="00E672A6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F6C2994"/>
  <w14:defaultImageDpi w14:val="300"/>
  <w15:chartTrackingRefBased/>
  <w15:docId w15:val="{D349150B-D443-4246-B746-6199FA58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DA-COSTA-LOURE\Desktop\GetInFox\2048Project\documentation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8</TotalTime>
  <Pages>6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8707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DA-COSTA-LOURENCO Tiago</dc:creator>
  <cp:keywords/>
  <cp:lastModifiedBy>DA-COSTA-LOURENCO Tiago</cp:lastModifiedBy>
  <cp:revision>16</cp:revision>
  <cp:lastPrinted>2004-09-01T12:58:00Z</cp:lastPrinted>
  <dcterms:created xsi:type="dcterms:W3CDTF">2023-02-24T07:24:00Z</dcterms:created>
  <dcterms:modified xsi:type="dcterms:W3CDTF">2023-02-24T07:33:00Z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